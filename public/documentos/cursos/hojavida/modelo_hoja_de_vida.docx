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B08EF" w:rsidRDefault="00EC33D6">
      <w:r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08768" behindDoc="1" locked="0" layoutInCell="1" allowOverlap="1" wp14:anchorId="7202669D" wp14:editId="61278AAC">
                <wp:simplePos x="0" y="0"/>
                <wp:positionH relativeFrom="margin">
                  <wp:posOffset>1638300</wp:posOffset>
                </wp:positionH>
                <wp:positionV relativeFrom="paragraph">
                  <wp:posOffset>-523875</wp:posOffset>
                </wp:positionV>
                <wp:extent cx="4305300" cy="1404620"/>
                <wp:effectExtent l="0" t="0" r="0" b="0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826A87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826A87">
                              <w:rPr>
                                <w:rFonts w:ascii="Corbel" w:hAnsi="Corbel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NOMBRE Y APELLIDOS</w:t>
                            </w:r>
                          </w:p>
                          <w:p w:rsidR="006F118F" w:rsidRPr="00826A87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 w:rsidRPr="00826A8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Profesión /Área de desarrollo profesional</w:t>
                            </w:r>
                            <w:r w:rsidR="00EC33D6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/Ocupación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0266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9pt;margin-top:-41.25pt;width:339pt;height:110.6pt;z-index:-251507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" stroked="f">
                <v:textbox style="mso-fit-shape-to-text:t">
                  <w:txbxContent>
                    <w:p w:rsidR="006F118F" w:rsidRPr="00826A87" w:rsidRDefault="006F118F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826A87">
                        <w:rPr>
                          <w:rFonts w:ascii="Corbel" w:hAnsi="Corbel"/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NOMBRE Y APELLIDOS</w:t>
                      </w:r>
                    </w:p>
                    <w:p w:rsidR="006F118F" w:rsidRPr="00826A87" w:rsidRDefault="006F118F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</w:pPr>
                      <w:r w:rsidRPr="00826A87"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  <w:t>Profesión /Área de desarrollo profesional</w:t>
                      </w:r>
                      <w:r w:rsidR="00EC33D6"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  <w:t>/Ocupación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7927" w:rsidRPr="006F118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3293" behindDoc="0" locked="0" layoutInCell="1" allowOverlap="1" wp14:anchorId="348B9AF1" wp14:editId="6AC3CDAA">
                <wp:simplePos x="0" y="0"/>
                <wp:positionH relativeFrom="page">
                  <wp:align>left</wp:align>
                </wp:positionH>
                <wp:positionV relativeFrom="paragraph">
                  <wp:posOffset>-1028700</wp:posOffset>
                </wp:positionV>
                <wp:extent cx="2190750" cy="10798895"/>
                <wp:effectExtent l="0" t="0" r="0" b="25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90750" cy="10798895"/>
                        </a:xfrm>
                        <a:prstGeom prst="rect">
                          <a:avLst/>
                        </a:prstGeom>
                        <a:solidFill>
                          <a:srgbClr val="04A7DB">
                            <a:alpha val="1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6F6BF" id="Rectángulo 5" o:spid="_x0000_s1026" style="position:absolute;margin-left:0;margin-top:-81pt;width:172.5pt;height:850.3pt;flip:x;z-index:25170329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" fillcolor="#04a7db" stroked="f" strokeweight="1pt">
                <v:fill opacity="10537f"/>
                <w10:wrap anchorx="page"/>
              </v:rect>
            </w:pict>
          </mc:Fallback>
        </mc:AlternateContent>
      </w:r>
      <w:r w:rsidR="002E7927" w:rsidRPr="006F118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4317" behindDoc="0" locked="0" layoutInCell="1" allowOverlap="1" wp14:anchorId="74B5E2D9" wp14:editId="00CC94D9">
                <wp:simplePos x="0" y="0"/>
                <wp:positionH relativeFrom="page">
                  <wp:posOffset>2237845</wp:posOffset>
                </wp:positionH>
                <wp:positionV relativeFrom="paragraph">
                  <wp:posOffset>-1183640</wp:posOffset>
                </wp:positionV>
                <wp:extent cx="45719" cy="11096625"/>
                <wp:effectExtent l="0" t="0" r="0" b="9525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1096625"/>
                        </a:xfrm>
                        <a:prstGeom prst="rect">
                          <a:avLst/>
                        </a:prstGeom>
                        <a:solidFill>
                          <a:srgbClr val="04A7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986DB" id="Rectángulo 278" o:spid="_x0000_s1026" style="position:absolute;margin-left:176.2pt;margin-top:-93.2pt;width:3.6pt;height:873.75pt;flip:x;z-index:2517043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" fillcolor="#04a7db" stroked="f" strokeweight="1pt">
                <w10:wrap anchorx="page"/>
              </v:rect>
            </w:pict>
          </mc:Fallback>
        </mc:AlternateContent>
      </w:r>
      <w:r w:rsidR="00826A8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376FF9B" wp14:editId="4738AEAF">
                <wp:simplePos x="0" y="0"/>
                <wp:positionH relativeFrom="column">
                  <wp:posOffset>1562100</wp:posOffset>
                </wp:positionH>
                <wp:positionV relativeFrom="paragraph">
                  <wp:posOffset>285750</wp:posOffset>
                </wp:positionV>
                <wp:extent cx="4495800" cy="0"/>
                <wp:effectExtent l="0" t="0" r="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F2CD0" id="Conector recto 6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22.5pt" to="477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" strokecolor="#1f4d78 [1604]" strokeweight="1.75pt">
                <v:stroke dashstyle="dash" joinstyle="miter"/>
              </v:line>
            </w:pict>
          </mc:Fallback>
        </mc:AlternateContent>
      </w:r>
      <w:r w:rsidR="00826A87" w:rsidRPr="006F118F">
        <w:rPr>
          <w:noProof/>
          <w:lang w:val="es-CO" w:eastAsia="es-CO"/>
        </w:rPr>
        <w:drawing>
          <wp:anchor distT="0" distB="0" distL="114300" distR="114300" simplePos="0" relativeHeight="251807744" behindDoc="0" locked="0" layoutInCell="1" allowOverlap="1" wp14:anchorId="6492388D" wp14:editId="58907647">
            <wp:simplePos x="0" y="0"/>
            <wp:positionH relativeFrom="column">
              <wp:posOffset>-485775</wp:posOffset>
            </wp:positionH>
            <wp:positionV relativeFrom="paragraph">
              <wp:posOffset>-363220</wp:posOffset>
            </wp:positionV>
            <wp:extent cx="1638300" cy="1625720"/>
            <wp:effectExtent l="0" t="0" r="0" b="0"/>
            <wp:wrapNone/>
            <wp:docPr id="290" name="Imagen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_1_resume_semana3_mexico_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2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8EF" w:rsidRPr="002E7927" w:rsidRDefault="00445E09">
      <w:pPr>
        <w:rPr>
          <w:u w:val="single"/>
        </w:rPr>
      </w:pPr>
      <w:r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2AA6CBE4" wp14:editId="5BE8BE32">
                <wp:simplePos x="0" y="0"/>
                <wp:positionH relativeFrom="margin">
                  <wp:posOffset>1704975</wp:posOffset>
                </wp:positionH>
                <wp:positionV relativeFrom="paragraph">
                  <wp:posOffset>142875</wp:posOffset>
                </wp:positionV>
                <wp:extent cx="4158615" cy="1781175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8615" cy="178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A87" w:rsidRPr="00826A87" w:rsidRDefault="00826A87" w:rsidP="006F118F">
                            <w:pPr>
                              <w:spacing w:after="0"/>
                              <w:jc w:val="both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 w:rsidRPr="00826A8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Perfil Profesional</w:t>
                            </w:r>
                          </w:p>
                          <w:p w:rsidR="00826A87" w:rsidRDefault="00826A8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6F118F" w:rsidRPr="00A637D8" w:rsidRDefault="00EC33D6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Debe ser corto, de 6 a 8 renglones; </w:t>
                            </w:r>
                            <w:r w:rsidR="00445E09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escribe aquí tu enfoque laboral y académico, tus habilidades, competencias interpersonales, aptitudes y cualidades. Recuerda que el perfil profesional es el gancho para que el empleador siga leyendo tu hoja de vida o no.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CBE4" id="_x0000_s1027" type="#_x0000_t202" style="position:absolute;margin-left:134.25pt;margin-top:11.25pt;width:327.45pt;height:140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" filled="f" stroked="f">
                <v:textbox>
                  <w:txbxContent>
                    <w:p w:rsidR="00826A87" w:rsidRPr="00826A87" w:rsidRDefault="00826A87" w:rsidP="006F118F">
                      <w:pPr>
                        <w:spacing w:after="0"/>
                        <w:jc w:val="both"/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</w:pPr>
                      <w:r w:rsidRPr="00826A87"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  <w:t>Perfil Profesional</w:t>
                      </w:r>
                    </w:p>
                    <w:p w:rsidR="00826A87" w:rsidRDefault="00826A8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6F118F" w:rsidRPr="00A637D8" w:rsidRDefault="00EC33D6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Debe ser corto, de 6 a 8 renglones; </w:t>
                      </w:r>
                      <w:r w:rsidR="00445E09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escribe aquí tu enfoque laboral y académico, tus habilidades, competencias interpersonales, aptitudes y cualidades. Recuerda que el perfil profesional es el gancho para que el empleador siga leyendo tu hoja de vida o no.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E9174AD" wp14:editId="0D3607EA">
                <wp:simplePos x="0" y="0"/>
                <wp:positionH relativeFrom="column">
                  <wp:posOffset>-400050</wp:posOffset>
                </wp:positionH>
                <wp:positionV relativeFrom="paragraph">
                  <wp:posOffset>6021705</wp:posOffset>
                </wp:positionV>
                <wp:extent cx="7067550" cy="48260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48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9E54C" id="Rectángulo 16" o:spid="_x0000_s1026" style="position:absolute;margin-left:-31.5pt;margin-top:474.15pt;width:556.5pt;height:38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" fillcolor="white [3212]" stroked="f" strokeweight="1pt"/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CDA412B" wp14:editId="0C03126C">
                <wp:simplePos x="0" y="0"/>
                <wp:positionH relativeFrom="column">
                  <wp:posOffset>109220</wp:posOffset>
                </wp:positionH>
                <wp:positionV relativeFrom="paragraph">
                  <wp:posOffset>6217285</wp:posOffset>
                </wp:positionV>
                <wp:extent cx="89535" cy="45085"/>
                <wp:effectExtent l="3175" t="0" r="8890" b="8890"/>
                <wp:wrapNone/>
                <wp:docPr id="17" name="Triángulo isósce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04A7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54E5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7" o:spid="_x0000_s1026" type="#_x0000_t5" style="position:absolute;margin-left:8.6pt;margin-top:489.55pt;width:7.05pt;height:3.55pt;rotation:9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" fillcolor="#04a7db" stroked="f" strokeweight="1pt"/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6CE68030" wp14:editId="61D0B22A">
                <wp:simplePos x="0" y="0"/>
                <wp:positionH relativeFrom="margin">
                  <wp:posOffset>158115</wp:posOffset>
                </wp:positionH>
                <wp:positionV relativeFrom="paragraph">
                  <wp:posOffset>6017260</wp:posOffset>
                </wp:positionV>
                <wp:extent cx="1696720" cy="492125"/>
                <wp:effectExtent l="0" t="0" r="0" b="317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71F" w:rsidRPr="002E7927" w:rsidRDefault="00B4371F" w:rsidP="00B4371F">
                            <w:pPr>
                              <w:spacing w:after="0"/>
                              <w:jc w:val="both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2E792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:rsidR="00B4371F" w:rsidRPr="002E7927" w:rsidRDefault="00B4371F" w:rsidP="00B4371F">
                            <w:pPr>
                              <w:spacing w:after="0"/>
                              <w:jc w:val="both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2E792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A4AAD" id="_x0000_s1027" type="#_x0000_t202" style="position:absolute;margin-left:12.45pt;margin-top:473.8pt;width:133.6pt;height:38.7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" filled="f" stroked="f">
                <v:textbox>
                  <w:txbxContent>
                    <w:p w:rsidR="00B4371F" w:rsidRPr="002E7927" w:rsidRDefault="00B4371F" w:rsidP="00B4371F">
                      <w:pPr>
                        <w:spacing w:after="0"/>
                        <w:jc w:val="both"/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2E7927"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  <w:t>Empresa</w:t>
                      </w:r>
                    </w:p>
                    <w:p w:rsidR="00B4371F" w:rsidRPr="002E7927" w:rsidRDefault="00B4371F" w:rsidP="00B4371F">
                      <w:pPr>
                        <w:spacing w:after="0"/>
                        <w:jc w:val="both"/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2E7927"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1E4FD17F" wp14:editId="7724BF9D">
                <wp:simplePos x="0" y="0"/>
                <wp:positionH relativeFrom="margin">
                  <wp:posOffset>1711960</wp:posOffset>
                </wp:positionH>
                <wp:positionV relativeFrom="paragraph">
                  <wp:posOffset>6686550</wp:posOffset>
                </wp:positionV>
                <wp:extent cx="4533900" cy="108712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E09" w:rsidRPr="00A637D8" w:rsidRDefault="00445E09" w:rsidP="00445E09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Es muy importante poner fechas de ingreso y de salida, así como también las funciones desempeñadas, logros y capacidades desarrolladas, habilidades y responsabilidades. Si no tienes experiencia laboral, puedes incluir logros académicos. </w:t>
                            </w:r>
                          </w:p>
                          <w:p w:rsidR="00B4371F" w:rsidRPr="00A637D8" w:rsidRDefault="00B4371F" w:rsidP="00B4371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D17F" id="_x0000_s1029" type="#_x0000_t202" style="position:absolute;margin-left:134.8pt;margin-top:526.5pt;width:357pt;height:85.6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" filled="f" stroked="f">
                <v:textbox>
                  <w:txbxContent>
                    <w:p w:rsidR="00445E09" w:rsidRPr="00A637D8" w:rsidRDefault="00445E09" w:rsidP="00445E09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Es muy importante poner fechas de ingreso y de salida, así como también las funciones desempeñadas, logros y capacidades desarrolladas, habilidades y responsabilidades. Si no tienes experiencia laboral, puedes incluir logros académicos. </w:t>
                      </w:r>
                    </w:p>
                    <w:p w:rsidR="00B4371F" w:rsidRPr="00A637D8" w:rsidRDefault="00B4371F" w:rsidP="00B4371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57D7D901" wp14:editId="0EACD5A8">
                <wp:simplePos x="0" y="0"/>
                <wp:positionH relativeFrom="margin">
                  <wp:posOffset>1719580</wp:posOffset>
                </wp:positionH>
                <wp:positionV relativeFrom="paragraph">
                  <wp:posOffset>7802880</wp:posOffset>
                </wp:positionV>
                <wp:extent cx="4526280" cy="762000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28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E09" w:rsidRPr="00C01E2F" w:rsidRDefault="00445E09" w:rsidP="00445E09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Describe aquí las actividades</w:t>
                            </w:r>
                          </w:p>
                          <w:p w:rsidR="00B4371F" w:rsidRPr="00C01E2F" w:rsidRDefault="00B4371F" w:rsidP="00B4371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7D901" id="_x0000_s1030" type="#_x0000_t202" style="position:absolute;margin-left:135.4pt;margin-top:614.4pt;width:356.4pt;height:60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" filled="f" stroked="f">
                <v:textbox>
                  <w:txbxContent>
                    <w:p w:rsidR="00445E09" w:rsidRPr="00C01E2F" w:rsidRDefault="00445E09" w:rsidP="00445E09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Describe aquí las actividades</w:t>
                      </w:r>
                    </w:p>
                    <w:p w:rsidR="00B4371F" w:rsidRPr="00C01E2F" w:rsidRDefault="00B4371F" w:rsidP="00B4371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7A9D"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178D3CCA" wp14:editId="2061D20C">
                <wp:simplePos x="0" y="0"/>
                <wp:positionH relativeFrom="margin">
                  <wp:posOffset>1695450</wp:posOffset>
                </wp:positionH>
                <wp:positionV relativeFrom="paragraph">
                  <wp:posOffset>4857750</wp:posOffset>
                </wp:positionV>
                <wp:extent cx="4526280" cy="762000"/>
                <wp:effectExtent l="0" t="0" r="0" b="0"/>
                <wp:wrapSquare wrapText="bothSides"/>
                <wp:docPr id="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28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C01E2F" w:rsidRDefault="00445E09" w:rsidP="006F118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Describe aquí las actividades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D3CCA" id="_x0000_s1031" type="#_x0000_t202" style="position:absolute;margin-left:133.5pt;margin-top:382.5pt;width:356.4pt;height:60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" filled="f" stroked="f">
                <v:textbox>
                  <w:txbxContent>
                    <w:p w:rsidR="006F118F" w:rsidRPr="00C01E2F" w:rsidRDefault="00445E09" w:rsidP="006F118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Describe aquí las actividades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7A9D"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63C3E6D5" wp14:editId="6D7B565D">
                <wp:simplePos x="0" y="0"/>
                <wp:positionH relativeFrom="margin">
                  <wp:posOffset>1647825</wp:posOffset>
                </wp:positionH>
                <wp:positionV relativeFrom="paragraph">
                  <wp:posOffset>3619500</wp:posOffset>
                </wp:positionV>
                <wp:extent cx="4533900" cy="1087120"/>
                <wp:effectExtent l="0" t="0" r="0" b="0"/>
                <wp:wrapSquare wrapText="bothSides"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A637D8" w:rsidRDefault="00445E09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Es muy importante poner fechas de ingreso y de salida, así como también las funciones desempeñadas, logros y </w:t>
                            </w:r>
                            <w:r w:rsidR="006F118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capacidades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desarrolladas,</w:t>
                            </w:r>
                            <w:r w:rsidR="006F118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habilidades y responsa</w:t>
                            </w:r>
                            <w:r w:rsidR="00C5425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bilidades.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Si no tienes experiencia laboral, puedes incluir logros académicos.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E6D5" id="_x0000_s1032" type="#_x0000_t202" style="position:absolute;margin-left:129.75pt;margin-top:285pt;width:357pt;height:85.6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" filled="f" stroked="f">
                <v:textbox>
                  <w:txbxContent>
                    <w:p w:rsidR="006F118F" w:rsidRPr="00A637D8" w:rsidRDefault="00445E09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Es muy importante poner fechas de ingreso y de salida, así como también las funciones desempeñadas, logros y </w:t>
                      </w:r>
                      <w:r w:rsidR="006F118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capacidades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desarrolladas,</w:t>
                      </w:r>
                      <w:r w:rsidR="006F118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habilidades y responsa</w:t>
                      </w:r>
                      <w:r w:rsidR="00C5425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bilidades.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Si no tienes experiencia laboral, puedes incluir logros académicos.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7A9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5342" behindDoc="0" locked="0" layoutInCell="1" allowOverlap="1" wp14:anchorId="2FAD1796" wp14:editId="1E6E9B41">
                <wp:simplePos x="0" y="0"/>
                <wp:positionH relativeFrom="column">
                  <wp:posOffset>-542925</wp:posOffset>
                </wp:positionH>
                <wp:positionV relativeFrom="paragraph">
                  <wp:posOffset>3086100</wp:posOffset>
                </wp:positionV>
                <wp:extent cx="7067550" cy="4826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48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C5E29" id="Rectángulo 12" o:spid="_x0000_s1026" style="position:absolute;margin-left:-42.75pt;margin-top:243pt;width:556.5pt;height:38pt;z-index:2517053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" fillcolor="white [3212]" stroked="f" strokeweight="1pt"/>
            </w:pict>
          </mc:Fallback>
        </mc:AlternateContent>
      </w:r>
      <w:r w:rsidR="00142336" w:rsidRPr="006F118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446C437" wp14:editId="79E21CE9">
                <wp:simplePos x="0" y="0"/>
                <wp:positionH relativeFrom="column">
                  <wp:posOffset>-33655</wp:posOffset>
                </wp:positionH>
                <wp:positionV relativeFrom="paragraph">
                  <wp:posOffset>3281680</wp:posOffset>
                </wp:positionV>
                <wp:extent cx="89535" cy="45085"/>
                <wp:effectExtent l="3175" t="0" r="8890" b="8890"/>
                <wp:wrapNone/>
                <wp:docPr id="331" name="Triá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04A7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282E" id="Triángulo isósceles 331" o:spid="_x0000_s1026" type="#_x0000_t5" style="position:absolute;margin-left:-2.65pt;margin-top:258.4pt;width:7.05pt;height:3.55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" fillcolor="#04a7db" stroked="f" strokeweight="1pt"/>
            </w:pict>
          </mc:Fallback>
        </mc:AlternateContent>
      </w:r>
      <w:r w:rsidR="00142336"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27C19EB" wp14:editId="1DFB2F34">
                <wp:simplePos x="0" y="0"/>
                <wp:positionH relativeFrom="margin">
                  <wp:posOffset>15240</wp:posOffset>
                </wp:positionH>
                <wp:positionV relativeFrom="paragraph">
                  <wp:posOffset>3074035</wp:posOffset>
                </wp:positionV>
                <wp:extent cx="1696720" cy="492125"/>
                <wp:effectExtent l="0" t="0" r="0" b="3175"/>
                <wp:wrapSquare wrapText="bothSides"/>
                <wp:docPr id="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2E7927" w:rsidRDefault="006F118F" w:rsidP="006F118F">
                            <w:pPr>
                              <w:spacing w:after="0"/>
                              <w:jc w:val="both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2E792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:rsidR="006F118F" w:rsidRPr="002E7927" w:rsidRDefault="006F118F" w:rsidP="006F118F">
                            <w:pPr>
                              <w:spacing w:after="0"/>
                              <w:jc w:val="both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2E792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19EB" id="_x0000_s1033" type="#_x0000_t202" style="position:absolute;margin-left:1.2pt;margin-top:242.05pt;width:133.6pt;height:38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" filled="f" stroked="f">
                <v:textbox>
                  <w:txbxContent>
                    <w:p w:rsidR="006F118F" w:rsidRPr="002E7927" w:rsidRDefault="006F118F" w:rsidP="006F118F">
                      <w:pPr>
                        <w:spacing w:after="0"/>
                        <w:jc w:val="both"/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2E7927"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  <w:t>Empresa</w:t>
                      </w:r>
                    </w:p>
                    <w:p w:rsidR="006F118F" w:rsidRPr="002E7927" w:rsidRDefault="006F118F" w:rsidP="006F118F">
                      <w:pPr>
                        <w:spacing w:after="0"/>
                        <w:jc w:val="both"/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2E7927"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335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A164075" wp14:editId="12B36C3F">
                <wp:simplePos x="0" y="0"/>
                <wp:positionH relativeFrom="column">
                  <wp:posOffset>1571625</wp:posOffset>
                </wp:positionH>
                <wp:positionV relativeFrom="paragraph">
                  <wp:posOffset>2524125</wp:posOffset>
                </wp:positionV>
                <wp:extent cx="4495800" cy="0"/>
                <wp:effectExtent l="0" t="0" r="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3ABCC" id="Conector recto 7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198.75pt" to="477.7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" strokecolor="#1f4d78 [1604]" strokeweight="1.75pt">
                <v:stroke dashstyle="dash" joinstyle="miter"/>
              </v:line>
            </w:pict>
          </mc:Fallback>
        </mc:AlternateContent>
      </w:r>
      <w:r w:rsidR="00253357"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084C7905" wp14:editId="78CB56E8">
                <wp:simplePos x="0" y="0"/>
                <wp:positionH relativeFrom="margin">
                  <wp:posOffset>1828165</wp:posOffset>
                </wp:positionH>
                <wp:positionV relativeFrom="paragraph">
                  <wp:posOffset>2647950</wp:posOffset>
                </wp:positionV>
                <wp:extent cx="2733675" cy="1404620"/>
                <wp:effectExtent l="0" t="0" r="0" b="0"/>
                <wp:wrapSquare wrapText="bothSides"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253357" w:rsidRDefault="00253357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Experiencia Laboral</w:t>
                            </w:r>
                            <w:r w:rsidR="005D797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  <w:t xml:space="preserve"> y logros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C7905" id="_x0000_s1034" type="#_x0000_t202" style="position:absolute;margin-left:143.95pt;margin-top:208.5pt;width:215.25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" filled="f" stroked="f">
                <v:textbox style="mso-fit-shape-to-text:t">
                  <w:txbxContent>
                    <w:p w:rsidR="006F118F" w:rsidRPr="00253357" w:rsidRDefault="00253357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  <w:t>Experiencia Laboral</w:t>
                      </w:r>
                      <w:r w:rsidR="005D7977"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  <w:t xml:space="preserve"> y logros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6A87"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2BD1F4EC" wp14:editId="30ADD847">
                <wp:simplePos x="0" y="0"/>
                <wp:positionH relativeFrom="page">
                  <wp:posOffset>371475</wp:posOffset>
                </wp:positionH>
                <wp:positionV relativeFrom="paragraph">
                  <wp:posOffset>1266825</wp:posOffset>
                </wp:positionV>
                <wp:extent cx="1704975" cy="1338580"/>
                <wp:effectExtent l="0" t="0" r="0" b="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338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A87" w:rsidRPr="00253357" w:rsidRDefault="00EC33D6" w:rsidP="00EC33D6">
                            <w:pPr>
                              <w:spacing w:after="0"/>
                              <w:jc w:val="center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Dirección, c</w:t>
                            </w:r>
                            <w:r w:rsidR="006F118F" w:rsidRPr="0025335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6"/>
                                <w:szCs w:val="26"/>
                              </w:rPr>
                              <w:t xml:space="preserve">iudad, </w:t>
                            </w:r>
                            <w:r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documento de identidad,</w:t>
                            </w:r>
                          </w:p>
                          <w:p w:rsidR="006F118F" w:rsidRPr="00253357" w:rsidRDefault="00EC33D6" w:rsidP="00253357">
                            <w:pPr>
                              <w:spacing w:after="0"/>
                              <w:jc w:val="center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t</w:t>
                            </w:r>
                            <w:r w:rsidR="00C54257" w:rsidRPr="0025335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eléfono</w:t>
                            </w:r>
                            <w:proofErr w:type="gramEnd"/>
                            <w:r w:rsidR="00C54257" w:rsidRPr="0025335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6"/>
                                <w:szCs w:val="26"/>
                              </w:rPr>
                              <w:t xml:space="preserve"> / celular</w:t>
                            </w:r>
                            <w:r w:rsidR="006F118F" w:rsidRPr="0025335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6F118F" w:rsidRPr="00253357" w:rsidRDefault="006F118F" w:rsidP="00253357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25335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E-mail</w:t>
                            </w:r>
                            <w:r w:rsidRPr="0025335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6"/>
                                <w:szCs w:val="26"/>
                                <w:lang w:val="pt-BR"/>
                              </w:rPr>
                              <w:t>:</w:t>
                            </w:r>
                          </w:p>
                          <w:p w:rsidR="00253357" w:rsidRDefault="00253357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1F4EC" id="_x0000_s1035" type="#_x0000_t202" style="position:absolute;margin-left:29.25pt;margin-top:99.75pt;width:134.25pt;height:105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" filled="f" stroked="f">
                <v:textbox>
                  <w:txbxContent>
                    <w:p w:rsidR="00826A87" w:rsidRPr="00253357" w:rsidRDefault="00EC33D6" w:rsidP="00EC33D6">
                      <w:pPr>
                        <w:spacing w:after="0"/>
                        <w:jc w:val="center"/>
                        <w:rPr>
                          <w:rFonts w:ascii="Corbel" w:hAnsi="Corbel"/>
                          <w:i/>
                          <w:color w:val="1F4E79" w:themeColor="accent1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orbel" w:hAnsi="Corbel"/>
                          <w:i/>
                          <w:color w:val="1F4E79" w:themeColor="accent1" w:themeShade="80"/>
                          <w:sz w:val="26"/>
                          <w:szCs w:val="26"/>
                        </w:rPr>
                        <w:t>Dirección, c</w:t>
                      </w:r>
                      <w:r w:rsidR="006F118F" w:rsidRPr="00253357">
                        <w:rPr>
                          <w:rFonts w:ascii="Corbel" w:hAnsi="Corbel"/>
                          <w:i/>
                          <w:color w:val="1F4E79" w:themeColor="accent1" w:themeShade="80"/>
                          <w:sz w:val="26"/>
                          <w:szCs w:val="26"/>
                        </w:rPr>
                        <w:t xml:space="preserve">iudad, </w:t>
                      </w:r>
                      <w:r>
                        <w:rPr>
                          <w:rFonts w:ascii="Corbel" w:hAnsi="Corbel"/>
                          <w:i/>
                          <w:color w:val="1F4E79" w:themeColor="accent1" w:themeShade="80"/>
                          <w:sz w:val="26"/>
                          <w:szCs w:val="26"/>
                        </w:rPr>
                        <w:t>documento de identidad,</w:t>
                      </w:r>
                    </w:p>
                    <w:p w:rsidR="006F118F" w:rsidRPr="00253357" w:rsidRDefault="00EC33D6" w:rsidP="00253357">
                      <w:pPr>
                        <w:spacing w:after="0"/>
                        <w:jc w:val="center"/>
                        <w:rPr>
                          <w:rFonts w:ascii="Corbel" w:hAnsi="Corbel"/>
                          <w:i/>
                          <w:color w:val="1F4E79" w:themeColor="accent1" w:themeShade="80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Corbel" w:hAnsi="Corbel"/>
                          <w:i/>
                          <w:color w:val="1F4E79" w:themeColor="accent1" w:themeShade="80"/>
                          <w:sz w:val="26"/>
                          <w:szCs w:val="26"/>
                        </w:rPr>
                        <w:t>t</w:t>
                      </w:r>
                      <w:r w:rsidR="00C54257" w:rsidRPr="00253357">
                        <w:rPr>
                          <w:rFonts w:ascii="Corbel" w:hAnsi="Corbel"/>
                          <w:i/>
                          <w:color w:val="1F4E79" w:themeColor="accent1" w:themeShade="80"/>
                          <w:sz w:val="26"/>
                          <w:szCs w:val="26"/>
                        </w:rPr>
                        <w:t>eléfono</w:t>
                      </w:r>
                      <w:proofErr w:type="gramEnd"/>
                      <w:r w:rsidR="00C54257" w:rsidRPr="00253357">
                        <w:rPr>
                          <w:rFonts w:ascii="Corbel" w:hAnsi="Corbel"/>
                          <w:i/>
                          <w:color w:val="1F4E79" w:themeColor="accent1" w:themeShade="80"/>
                          <w:sz w:val="26"/>
                          <w:szCs w:val="26"/>
                        </w:rPr>
                        <w:t xml:space="preserve"> / celular</w:t>
                      </w:r>
                      <w:r w:rsidR="006F118F" w:rsidRPr="00253357">
                        <w:rPr>
                          <w:rFonts w:ascii="Corbel" w:hAnsi="Corbel"/>
                          <w:i/>
                          <w:color w:val="1F4E79" w:themeColor="accent1" w:themeShade="80"/>
                          <w:sz w:val="26"/>
                          <w:szCs w:val="26"/>
                        </w:rPr>
                        <w:t>:</w:t>
                      </w:r>
                    </w:p>
                    <w:p w:rsidR="006F118F" w:rsidRPr="00253357" w:rsidRDefault="006F118F" w:rsidP="00253357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color w:val="515151"/>
                          <w:sz w:val="26"/>
                          <w:szCs w:val="26"/>
                          <w:lang w:val="pt-BR"/>
                        </w:rPr>
                      </w:pPr>
                      <w:r w:rsidRPr="00253357">
                        <w:rPr>
                          <w:rFonts w:ascii="Corbel" w:hAnsi="Corbel"/>
                          <w:i/>
                          <w:color w:val="1F4E79" w:themeColor="accent1" w:themeShade="80"/>
                          <w:sz w:val="26"/>
                          <w:szCs w:val="26"/>
                        </w:rPr>
                        <w:t>E-mail</w:t>
                      </w:r>
                      <w:r w:rsidRPr="00253357">
                        <w:rPr>
                          <w:rFonts w:asciiTheme="majorHAnsi" w:hAnsiTheme="majorHAnsi"/>
                          <w:b/>
                          <w:color w:val="515151"/>
                          <w:sz w:val="26"/>
                          <w:szCs w:val="26"/>
                          <w:lang w:val="pt-BR"/>
                        </w:rPr>
                        <w:t>:</w:t>
                      </w:r>
                    </w:p>
                    <w:p w:rsidR="00253357" w:rsidRDefault="00253357">
                      <w:pPr>
                        <w:spacing w:after="0"/>
                        <w:jc w:val="both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B08EF">
        <w:br w:type="page"/>
      </w:r>
    </w:p>
    <w:p w:rsidR="006A1130" w:rsidRDefault="00DE3DBA">
      <w:r w:rsidRPr="00B4371F"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01F141E" wp14:editId="0353A788">
                <wp:simplePos x="0" y="0"/>
                <wp:positionH relativeFrom="page">
                  <wp:align>right</wp:align>
                </wp:positionH>
                <wp:positionV relativeFrom="paragraph">
                  <wp:posOffset>1647825</wp:posOffset>
                </wp:positionV>
                <wp:extent cx="7067550" cy="590550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00575" id="Rectángulo 29" o:spid="_x0000_s1026" style="position:absolute;margin-left:505.3pt;margin-top:129.75pt;width:556.5pt;height:46.5pt;z-index:25186201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" fillcolor="white [3212]" stroked="f" strokeweight="1pt">
                <w10:wrap anchorx="page"/>
              </v:rect>
            </w:pict>
          </mc:Fallback>
        </mc:AlternateContent>
      </w:r>
      <w:r w:rsidR="007E4F06" w:rsidRPr="007E4F06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B5A1138" wp14:editId="09535455">
                <wp:simplePos x="0" y="0"/>
                <wp:positionH relativeFrom="column">
                  <wp:posOffset>1457960</wp:posOffset>
                </wp:positionH>
                <wp:positionV relativeFrom="paragraph">
                  <wp:posOffset>5966460</wp:posOffset>
                </wp:positionV>
                <wp:extent cx="4495800" cy="0"/>
                <wp:effectExtent l="0" t="0" r="0" b="19050"/>
                <wp:wrapNone/>
                <wp:docPr id="274" name="Conector rec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C0EFB" id="Conector recto 274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pt,469.8pt" to="468.8pt,4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" strokecolor="#1f4d78 [1604]" strokeweight="1.75pt">
                <v:stroke dashstyle="dash" joinstyle="miter"/>
              </v:line>
            </w:pict>
          </mc:Fallback>
        </mc:AlternateContent>
      </w:r>
      <w:r w:rsidR="007E4F06" w:rsidRPr="007E4F06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5CD70330" wp14:editId="3FA23F20">
                <wp:simplePos x="0" y="0"/>
                <wp:positionH relativeFrom="margin">
                  <wp:posOffset>1714500</wp:posOffset>
                </wp:positionH>
                <wp:positionV relativeFrom="paragraph">
                  <wp:posOffset>6436995</wp:posOffset>
                </wp:positionV>
                <wp:extent cx="2733675" cy="1404620"/>
                <wp:effectExtent l="0" t="0" r="0" b="0"/>
                <wp:wrapSquare wrapText="bothSides"/>
                <wp:docPr id="2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F06" w:rsidRPr="00253357" w:rsidRDefault="007E4F06" w:rsidP="007E4F06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  <w:t xml:space="preserve">Referencias Laborales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BA276F" id="_x0000_s1036" type="#_x0000_t202" style="position:absolute;margin-left:135pt;margin-top:506.85pt;width:215.25pt;height:110.6pt;z-index:251869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" filled="f" stroked="f">
                <v:textbox style="mso-fit-shape-to-text:t">
                  <w:txbxContent>
                    <w:p w:rsidR="007E4F06" w:rsidRPr="00253357" w:rsidRDefault="007E4F06" w:rsidP="007E4F06">
                      <w:pPr>
                        <w:spacing w:after="0"/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  <w:t>Referencias Laborales</w:t>
                      </w:r>
                      <w:r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4F06" w:rsidRPr="00B4371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E5C7DAC" wp14:editId="4D4E2186">
                <wp:simplePos x="0" y="0"/>
                <wp:positionH relativeFrom="column">
                  <wp:posOffset>1486535</wp:posOffset>
                </wp:positionH>
                <wp:positionV relativeFrom="paragraph">
                  <wp:posOffset>3145155</wp:posOffset>
                </wp:positionV>
                <wp:extent cx="4495800" cy="0"/>
                <wp:effectExtent l="0" t="0" r="0" b="19050"/>
                <wp:wrapNone/>
                <wp:docPr id="259" name="Conector rec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6BBA1" id="Conector recto 259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05pt,247.65pt" to="471.05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" strokecolor="#1f4d78 [1604]" strokeweight="1.75pt">
                <v:stroke dashstyle="dash" joinstyle="miter"/>
              </v:line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4968FD0D" wp14:editId="5BC0C0BA">
                <wp:simplePos x="0" y="0"/>
                <wp:positionH relativeFrom="margin">
                  <wp:posOffset>1743075</wp:posOffset>
                </wp:positionH>
                <wp:positionV relativeFrom="paragraph">
                  <wp:posOffset>3284220</wp:posOffset>
                </wp:positionV>
                <wp:extent cx="2733675" cy="1404620"/>
                <wp:effectExtent l="0" t="0" r="0" b="0"/>
                <wp:wrapSquare wrapText="bothSides"/>
                <wp:docPr id="2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71F" w:rsidRPr="00253357" w:rsidRDefault="005D7977" w:rsidP="00B4371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  <w:t xml:space="preserve">Información adicional </w:t>
                            </w:r>
                            <w:r w:rsidR="00B4371F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68FD0D" id="_x0000_s1037" type="#_x0000_t202" style="position:absolute;margin-left:137.25pt;margin-top:258.6pt;width:215.25pt;height:110.6pt;z-index:251866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" filled="f" stroked="f">
                <v:textbox style="mso-fit-shape-to-text:t">
                  <w:txbxContent>
                    <w:p w:rsidR="00B4371F" w:rsidRPr="00253357" w:rsidRDefault="005D7977" w:rsidP="00B4371F">
                      <w:pPr>
                        <w:spacing w:after="0"/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  <w:t xml:space="preserve">Información adicional </w:t>
                      </w:r>
                      <w:r w:rsidR="00B4371F"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CAE73B8" wp14:editId="1B9A0CA6">
                <wp:simplePos x="0" y="0"/>
                <wp:positionH relativeFrom="column">
                  <wp:posOffset>1572260</wp:posOffset>
                </wp:positionH>
                <wp:positionV relativeFrom="paragraph">
                  <wp:posOffset>-248285</wp:posOffset>
                </wp:positionV>
                <wp:extent cx="4495800" cy="0"/>
                <wp:effectExtent l="0" t="0" r="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A97E6" id="Conector recto 24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8pt,-19.55pt" to="477.8pt,-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" strokecolor="#1f4d78 [1604]" strokeweight="1.75pt">
                <v:stroke dashstyle="dash" joinstyle="miter"/>
              </v:line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6F7EBC60" wp14:editId="6C0D9A52">
                <wp:simplePos x="0" y="0"/>
                <wp:positionH relativeFrom="margin">
                  <wp:posOffset>130810</wp:posOffset>
                </wp:positionH>
                <wp:positionV relativeFrom="paragraph">
                  <wp:posOffset>1720850</wp:posOffset>
                </wp:positionV>
                <wp:extent cx="5676900" cy="492125"/>
                <wp:effectExtent l="0" t="0" r="0" b="317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71F" w:rsidRPr="002E7927" w:rsidRDefault="00DE3DBA" w:rsidP="00B4371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No es necesario incluir la primaria y si ya eres profesional, tampoco es necesario incluir la secundaria. </w:t>
                            </w:r>
                            <w:r w:rsidR="00B4371F" w:rsidRPr="002E792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EBC60" id="_x0000_s1038" type="#_x0000_t202" style="position:absolute;margin-left:10.3pt;margin-top:135.5pt;width:447pt;height:38.7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" filled="f" stroked="f">
                <v:textbox>
                  <w:txbxContent>
                    <w:p w:rsidR="00B4371F" w:rsidRPr="002E7927" w:rsidRDefault="00DE3DBA" w:rsidP="00B4371F">
                      <w:pPr>
                        <w:spacing w:after="0"/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  <w:t xml:space="preserve">No es necesario incluir la primaria y si ya eres profesional, tampoco es necesario incluir la secundaria. </w:t>
                      </w:r>
                      <w:r w:rsidR="00B4371F" w:rsidRPr="002E7927"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66DE5E0" wp14:editId="01189D91">
                <wp:simplePos x="0" y="0"/>
                <wp:positionH relativeFrom="column">
                  <wp:posOffset>80645</wp:posOffset>
                </wp:positionH>
                <wp:positionV relativeFrom="paragraph">
                  <wp:posOffset>1845945</wp:posOffset>
                </wp:positionV>
                <wp:extent cx="89535" cy="45085"/>
                <wp:effectExtent l="3175" t="0" r="8890" b="8890"/>
                <wp:wrapNone/>
                <wp:docPr id="30" name="Triángulo isósce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04A7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7663" id="Triángulo isósceles 30" o:spid="_x0000_s1026" type="#_x0000_t5" style="position:absolute;margin-left:6.35pt;margin-top:145.35pt;width:7.05pt;height:3.55pt;rotation:9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" fillcolor="#04a7db" stroked="f" strokeweight="1pt"/>
            </w:pict>
          </mc:Fallback>
        </mc:AlternateContent>
      </w:r>
      <w:r w:rsidR="00B4371F" w:rsidRPr="00A24E8B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8617954" wp14:editId="3E784117">
                <wp:simplePos x="0" y="0"/>
                <wp:positionH relativeFrom="margin">
                  <wp:align>right</wp:align>
                </wp:positionH>
                <wp:positionV relativeFrom="paragraph">
                  <wp:posOffset>971550</wp:posOffset>
                </wp:positionV>
                <wp:extent cx="4219575" cy="696595"/>
                <wp:effectExtent l="0" t="0" r="0" b="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6C6590" w:rsidRDefault="00215398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6C659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Nombre del título obtenido</w:t>
                            </w:r>
                          </w:p>
                          <w:p w:rsidR="00215398" w:rsidRPr="006C6590" w:rsidRDefault="004D564D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2001</w:t>
                            </w:r>
                            <w:r w:rsidR="00215398" w:rsidRPr="006C659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- 2005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7954" id="_x0000_s1040" type="#_x0000_t202" style="position:absolute;margin-left:281.05pt;margin-top:76.5pt;width:332.25pt;height:54.85pt;z-index:2517585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" filled="f" stroked="f">
                <v:textbox>
                  <w:txbxContent>
                    <w:p w:rsidR="00215398" w:rsidRPr="006C6590" w:rsidRDefault="00215398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6C6590">
                        <w:rPr>
                          <w:i/>
                          <w:color w:val="515151"/>
                          <w:sz w:val="26"/>
                          <w:szCs w:val="26"/>
                        </w:rPr>
                        <w:t>Nombre del título obtenido</w:t>
                      </w:r>
                    </w:p>
                    <w:p w:rsidR="00215398" w:rsidRPr="006C6590" w:rsidRDefault="004D564D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2001</w:t>
                      </w:r>
                      <w:r w:rsidR="00215398" w:rsidRPr="006C6590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- 2005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2665EFD4" wp14:editId="2FAE595B">
                <wp:simplePos x="0" y="0"/>
                <wp:positionH relativeFrom="margin">
                  <wp:posOffset>54610</wp:posOffset>
                </wp:positionH>
                <wp:positionV relativeFrom="paragraph">
                  <wp:posOffset>419100</wp:posOffset>
                </wp:positionV>
                <wp:extent cx="5676900" cy="492125"/>
                <wp:effectExtent l="0" t="0" r="0" b="317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71F" w:rsidRPr="002E7927" w:rsidRDefault="00DE3DBA" w:rsidP="00B4371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Recuerda poner la última i</w:t>
                            </w:r>
                            <w:r w:rsidR="00B4371F" w:rsidRPr="00B4371F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nstitución en la que </w:t>
                            </w:r>
                            <w:r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cursaste tus</w:t>
                            </w:r>
                            <w:r w:rsidR="00B4371F" w:rsidRPr="00B4371F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estudios</w:t>
                            </w:r>
                            <w:r w:rsidR="00B4371F" w:rsidRPr="002E792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5EFD4" id="_x0000_s1040" type="#_x0000_t202" style="position:absolute;margin-left:4.3pt;margin-top:33pt;width:447pt;height:38.7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" filled="f" stroked="f">
                <v:textbox>
                  <w:txbxContent>
                    <w:p w:rsidR="00B4371F" w:rsidRPr="002E7927" w:rsidRDefault="00DE3DBA" w:rsidP="00B4371F">
                      <w:pPr>
                        <w:spacing w:after="0"/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  <w:t>Recuerda poner la última i</w:t>
                      </w:r>
                      <w:r w:rsidR="00B4371F" w:rsidRPr="00B4371F"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  <w:t xml:space="preserve">nstitución en la que </w:t>
                      </w:r>
                      <w:r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  <w:t>cursaste tus</w:t>
                      </w:r>
                      <w:r w:rsidR="00B4371F" w:rsidRPr="00B4371F"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  <w:t xml:space="preserve"> estudios</w:t>
                      </w:r>
                      <w:r w:rsidR="00B4371F" w:rsidRPr="002E7927"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EA6BA85" wp14:editId="6D4E5E93">
                <wp:simplePos x="0" y="0"/>
                <wp:positionH relativeFrom="column">
                  <wp:posOffset>-504825</wp:posOffset>
                </wp:positionH>
                <wp:positionV relativeFrom="paragraph">
                  <wp:posOffset>346710</wp:posOffset>
                </wp:positionV>
                <wp:extent cx="7067550" cy="482600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48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BA193" id="Rectángulo 25" o:spid="_x0000_s1026" style="position:absolute;margin-left:-39.75pt;margin-top:27.3pt;width:556.5pt;height:38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" fillcolor="white [3212]" stroked="f" strokeweight="1pt"/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28F1A92" wp14:editId="76FB45E7">
                <wp:simplePos x="0" y="0"/>
                <wp:positionH relativeFrom="column">
                  <wp:posOffset>4445</wp:posOffset>
                </wp:positionH>
                <wp:positionV relativeFrom="paragraph">
                  <wp:posOffset>542290</wp:posOffset>
                </wp:positionV>
                <wp:extent cx="89535" cy="45085"/>
                <wp:effectExtent l="3175" t="0" r="8890" b="8890"/>
                <wp:wrapNone/>
                <wp:docPr id="26" name="Triángulo isósce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04A7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ACF6" id="Triángulo isósceles 26" o:spid="_x0000_s1026" type="#_x0000_t5" style="position:absolute;margin-left:.35pt;margin-top:42.7pt;width:7.05pt;height:3.55pt;rotation:9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" fillcolor="#04a7db" stroked="f" strokeweight="1pt"/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20B59A4B" wp14:editId="71ECEDF5">
                <wp:simplePos x="0" y="0"/>
                <wp:positionH relativeFrom="margin">
                  <wp:posOffset>1828800</wp:posOffset>
                </wp:positionH>
                <wp:positionV relativeFrom="paragraph">
                  <wp:posOffset>54610</wp:posOffset>
                </wp:positionV>
                <wp:extent cx="2733675" cy="140462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71F" w:rsidRPr="00253357" w:rsidRDefault="00B4371F" w:rsidP="00B4371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  <w:t xml:space="preserve">Educación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B59A4B" id="_x0000_s1042" type="#_x0000_t202" style="position:absolute;margin-left:2in;margin-top:4.3pt;width:215.25pt;height:110.6pt;z-index:251853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" filled="f" stroked="f">
                <v:textbox style="mso-fit-shape-to-text:t">
                  <w:txbxContent>
                    <w:p w:rsidR="00B4371F" w:rsidRPr="00253357" w:rsidRDefault="00B4371F" w:rsidP="00B4371F">
                      <w:pPr>
                        <w:spacing w:after="0"/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  <w:t>Educación</w:t>
                      </w:r>
                      <w:r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2268" behindDoc="0" locked="0" layoutInCell="1" allowOverlap="1" wp14:anchorId="4AD2EA3D" wp14:editId="1871137C">
                <wp:simplePos x="0" y="0"/>
                <wp:positionH relativeFrom="page">
                  <wp:align>left</wp:align>
                </wp:positionH>
                <wp:positionV relativeFrom="paragraph">
                  <wp:posOffset>-895350</wp:posOffset>
                </wp:positionV>
                <wp:extent cx="2190750" cy="10941685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90750" cy="10941685"/>
                        </a:xfrm>
                        <a:prstGeom prst="rect">
                          <a:avLst/>
                        </a:prstGeom>
                        <a:solidFill>
                          <a:srgbClr val="04A7DB">
                            <a:alpha val="1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E2C92" id="Rectángulo 21" o:spid="_x0000_s1026" style="position:absolute;margin-left:0;margin-top:-70.5pt;width:172.5pt;height:861.55pt;flip:x;z-index:2517022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" fillcolor="#04a7db" stroked="f" strokeweight="1pt">
                <v:fill opacity="10537f"/>
                <w10:wrap anchorx="page"/>
              </v:rect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84C03A0" wp14:editId="0733CB6C">
                <wp:simplePos x="0" y="0"/>
                <wp:positionH relativeFrom="page">
                  <wp:posOffset>2238375</wp:posOffset>
                </wp:positionH>
                <wp:positionV relativeFrom="paragraph">
                  <wp:posOffset>-904875</wp:posOffset>
                </wp:positionV>
                <wp:extent cx="45085" cy="11096625"/>
                <wp:effectExtent l="0" t="0" r="0" b="952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11096625"/>
                        </a:xfrm>
                        <a:prstGeom prst="rect">
                          <a:avLst/>
                        </a:prstGeom>
                        <a:solidFill>
                          <a:srgbClr val="04A7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DEA0A" id="Rectángulo 22" o:spid="_x0000_s1026" style="position:absolute;margin-left:176.25pt;margin-top:-71.25pt;width:3.55pt;height:873.7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" fillcolor="#04a7db" stroked="f" strokeweight="1pt">
                <w10:wrap anchorx="page"/>
              </v:rect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90FADD9" wp14:editId="198D3FD7">
                <wp:simplePos x="0" y="0"/>
                <wp:positionH relativeFrom="column">
                  <wp:posOffset>82550</wp:posOffset>
                </wp:positionH>
                <wp:positionV relativeFrom="paragraph">
                  <wp:posOffset>-1700530</wp:posOffset>
                </wp:positionV>
                <wp:extent cx="89535" cy="45085"/>
                <wp:effectExtent l="3175" t="0" r="8890" b="8890"/>
                <wp:wrapNone/>
                <wp:docPr id="14" name="Triá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04A7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935CB" id="Triángulo isósceles 14" o:spid="_x0000_s1026" type="#_x0000_t5" style="position:absolute;margin-left:6.5pt;margin-top:-133.9pt;width:7.05pt;height:3.55pt;rotation:9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" fillcolor="#04a7db" stroked="f" strokeweight="1pt"/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AD6E50F" wp14:editId="011E5502">
                <wp:simplePos x="0" y="0"/>
                <wp:positionH relativeFrom="column">
                  <wp:posOffset>-426720</wp:posOffset>
                </wp:positionH>
                <wp:positionV relativeFrom="paragraph">
                  <wp:posOffset>-1896110</wp:posOffset>
                </wp:positionV>
                <wp:extent cx="7067550" cy="482600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48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90CA8" id="Rectángulo 13" o:spid="_x0000_s1026" style="position:absolute;margin-left:-33.6pt;margin-top:-149.3pt;width:556.5pt;height:38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" fillcolor="white [3212]" stroked="f" strokeweight="1pt"/>
            </w:pict>
          </mc:Fallback>
        </mc:AlternateContent>
      </w:r>
    </w:p>
    <w:sectPr w:rsidR="006A1130" w:rsidSect="00AB1A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B7D" w:rsidRDefault="00563B7D" w:rsidP="00A01AB1">
      <w:pPr>
        <w:spacing w:after="0" w:line="240" w:lineRule="auto"/>
      </w:pPr>
      <w:r>
        <w:separator/>
      </w:r>
    </w:p>
  </w:endnote>
  <w:endnote w:type="continuationSeparator" w:id="0">
    <w:p w:rsidR="00563B7D" w:rsidRDefault="00563B7D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55F" w:rsidRDefault="00C555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55F" w:rsidRDefault="00C5555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55F" w:rsidRDefault="00C555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B7D" w:rsidRDefault="00563B7D" w:rsidP="00A01AB1">
      <w:pPr>
        <w:spacing w:after="0" w:line="240" w:lineRule="auto"/>
      </w:pPr>
      <w:r>
        <w:separator/>
      </w:r>
    </w:p>
  </w:footnote>
  <w:footnote w:type="continuationSeparator" w:id="0">
    <w:p w:rsidR="00563B7D" w:rsidRDefault="00563B7D" w:rsidP="00A0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55F" w:rsidRDefault="00C555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55F" w:rsidRDefault="00C5555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55F" w:rsidRDefault="00C5555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pt-BR" w:vendorID="64" w:dllVersion="131078" w:nlCheck="1" w:checkStyle="0"/>
  <w:activeWritingStyle w:appName="MSWord" w:lang="es-419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3B"/>
    <w:rsid w:val="00043E68"/>
    <w:rsid w:val="00055585"/>
    <w:rsid w:val="000D2471"/>
    <w:rsid w:val="00141993"/>
    <w:rsid w:val="00142336"/>
    <w:rsid w:val="00193CE6"/>
    <w:rsid w:val="001B5912"/>
    <w:rsid w:val="001E4ECB"/>
    <w:rsid w:val="00215398"/>
    <w:rsid w:val="00253357"/>
    <w:rsid w:val="00257A9D"/>
    <w:rsid w:val="002803EC"/>
    <w:rsid w:val="002D21DE"/>
    <w:rsid w:val="002E7927"/>
    <w:rsid w:val="00366B75"/>
    <w:rsid w:val="003810F0"/>
    <w:rsid w:val="003D4523"/>
    <w:rsid w:val="00445E09"/>
    <w:rsid w:val="00447C42"/>
    <w:rsid w:val="004635FB"/>
    <w:rsid w:val="004A17D5"/>
    <w:rsid w:val="004D29B3"/>
    <w:rsid w:val="004D564D"/>
    <w:rsid w:val="00515C71"/>
    <w:rsid w:val="00534B33"/>
    <w:rsid w:val="00550F10"/>
    <w:rsid w:val="00560D1F"/>
    <w:rsid w:val="00563B7D"/>
    <w:rsid w:val="005A3C52"/>
    <w:rsid w:val="005D7977"/>
    <w:rsid w:val="006220C2"/>
    <w:rsid w:val="0063761F"/>
    <w:rsid w:val="0066539B"/>
    <w:rsid w:val="006A1130"/>
    <w:rsid w:val="006C6590"/>
    <w:rsid w:val="006F118F"/>
    <w:rsid w:val="00732C10"/>
    <w:rsid w:val="007C43F4"/>
    <w:rsid w:val="007E4F06"/>
    <w:rsid w:val="007E5532"/>
    <w:rsid w:val="00826A87"/>
    <w:rsid w:val="00845EF5"/>
    <w:rsid w:val="00853A66"/>
    <w:rsid w:val="008774F0"/>
    <w:rsid w:val="00886A8E"/>
    <w:rsid w:val="008B650E"/>
    <w:rsid w:val="00960863"/>
    <w:rsid w:val="00972651"/>
    <w:rsid w:val="009D0702"/>
    <w:rsid w:val="009D3B1A"/>
    <w:rsid w:val="009D5120"/>
    <w:rsid w:val="009E0C7D"/>
    <w:rsid w:val="009E6692"/>
    <w:rsid w:val="009F0B3B"/>
    <w:rsid w:val="009F1953"/>
    <w:rsid w:val="00A01AB1"/>
    <w:rsid w:val="00A24E8B"/>
    <w:rsid w:val="00A4420F"/>
    <w:rsid w:val="00A637D8"/>
    <w:rsid w:val="00A91A4A"/>
    <w:rsid w:val="00AB1ACD"/>
    <w:rsid w:val="00AC54DD"/>
    <w:rsid w:val="00B14BD5"/>
    <w:rsid w:val="00B304A1"/>
    <w:rsid w:val="00B31235"/>
    <w:rsid w:val="00B4371F"/>
    <w:rsid w:val="00B86586"/>
    <w:rsid w:val="00BA12BC"/>
    <w:rsid w:val="00BB08EF"/>
    <w:rsid w:val="00BE4760"/>
    <w:rsid w:val="00C01070"/>
    <w:rsid w:val="00C01E2F"/>
    <w:rsid w:val="00C37AAD"/>
    <w:rsid w:val="00C54257"/>
    <w:rsid w:val="00C5555F"/>
    <w:rsid w:val="00C73BBE"/>
    <w:rsid w:val="00D065CD"/>
    <w:rsid w:val="00D14807"/>
    <w:rsid w:val="00D2492A"/>
    <w:rsid w:val="00D35AA5"/>
    <w:rsid w:val="00DE3DBA"/>
    <w:rsid w:val="00DF364B"/>
    <w:rsid w:val="00E06111"/>
    <w:rsid w:val="00E26E85"/>
    <w:rsid w:val="00E70370"/>
    <w:rsid w:val="00E8166E"/>
    <w:rsid w:val="00E90504"/>
    <w:rsid w:val="00EA3B3C"/>
    <w:rsid w:val="00EC33D6"/>
    <w:rsid w:val="00FA42B5"/>
    <w:rsid w:val="00FB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A\AppData\Roaming\Microsoft\Plantilla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</Template>
  <TotalTime>0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2016-03-03T14:03:00Z</dcterms:created>
  <dcterms:modified xsi:type="dcterms:W3CDTF">2016-03-03T14:03:00Z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